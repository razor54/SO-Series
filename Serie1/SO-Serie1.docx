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01A99" w14:textId="77777777" w:rsidR="001D46CA" w:rsidRDefault="00422391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CA3EF6" wp14:editId="0ADE2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30D74F0" id="Forma Automátic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A3112D" wp14:editId="15D6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D0058A" w14:paraId="6BDFC35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336613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14:paraId="5131A2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256A62C" w14:textId="77777777" w:rsidR="001D46CA" w:rsidRDefault="00422391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85EC22357B46D1B0E3450FD2612C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Sistemas Operativos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0058A" w14:paraId="55910E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82C4647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:rsidRPr="005D3732" w14:paraId="24EB13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8EADB47" w14:textId="77777777" w:rsidR="001D46CA" w:rsidRPr="005D3732" w:rsidRDefault="00422391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88464065C0544B79B93A9FFB569D6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LI41d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61883C" w14:textId="77777777" w:rsidR="001D46CA" w:rsidRPr="005D3732" w:rsidRDefault="001D46C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7A3112D" id="Rectâ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D0058A" w14:paraId="6BDFC35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336613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14:paraId="5131A2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256A62C" w14:textId="77777777" w:rsidR="001D46CA" w:rsidRDefault="00422391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85EC22357B46D1B0E3450FD2612C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0058A" w14:paraId="55910E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82C4647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:rsidRPr="005D3732" w14:paraId="24EB13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8EADB47" w14:textId="77777777" w:rsidR="001D46CA" w:rsidRPr="005D3732" w:rsidRDefault="00422391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88464065C0544B79B93A9FFB569D6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sz w:val="36"/>
                                        <w:szCs w:val="36"/>
                                      </w:rPr>
                                      <w:t>LI41d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61883C" w14:textId="77777777" w:rsidR="001D46CA" w:rsidRPr="005D3732" w:rsidRDefault="001D46C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2A9B3D" wp14:editId="2E924F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6B7ACE06" w14:textId="77777777" w:rsidR="005D3732" w:rsidRPr="005D3732" w:rsidRDefault="00422391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732" w:rsidRPr="00B7298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732" w:rsidRPr="005D3732">
                                  <w:rPr>
                                    <w:lang w:val="pt-PT"/>
                                  </w:rPr>
                                  <w:t>André Martins</w:t>
                                </w:r>
                              </w:p>
                              <w:p w14:paraId="613EB902" w14:textId="391DEEDE" w:rsidR="001D46CA" w:rsidRPr="005D3732" w:rsidRDefault="00422391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E04FF">
                                      <w:rPr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4C733E" w14:textId="77777777" w:rsidR="001D46CA" w:rsidRPr="005D3732" w:rsidRDefault="005D3732">
                                <w:pPr>
                                  <w:pStyle w:val="SemEspaamento"/>
                                  <w:spacing w:line="276" w:lineRule="auto"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Leonardo Freire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2A9B3D" id="Rectâ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14:paraId="6B7ACE06" w14:textId="77777777" w:rsidR="005D3732" w:rsidRPr="005D3732" w:rsidRDefault="00422391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732" w:rsidRPr="00B7298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  <w:r w:rsidR="005D3732" w:rsidRPr="005D3732">
                            <w:rPr>
                              <w:lang w:val="pt-PT"/>
                            </w:rPr>
                            <w:t>André Martins</w:t>
                          </w:r>
                        </w:p>
                        <w:p w14:paraId="613EB902" w14:textId="391DEEDE" w:rsidR="001D46CA" w:rsidRPr="005D3732" w:rsidRDefault="00422391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04FF">
                                <w:rPr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4C733E" w14:textId="77777777" w:rsidR="001D46CA" w:rsidRPr="005D3732" w:rsidRDefault="005D3732">
                          <w:pPr>
                            <w:pStyle w:val="SemEspaamento"/>
                            <w:spacing w:line="276" w:lineRule="auto"/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Leonardo Freire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3C23">
            <w:br w:type="page"/>
          </w:r>
        </w:sdtContent>
      </w:sdt>
    </w:p>
    <w:p w14:paraId="0AA91F46" w14:textId="77777777" w:rsidR="001D46CA" w:rsidRPr="005D3732" w:rsidRDefault="00422391">
      <w:pPr>
        <w:pStyle w:val="Ttulo"/>
        <w:rPr>
          <w:smallCaps w:val="0"/>
          <w:lang w:val="pt-PT"/>
        </w:rPr>
      </w:pPr>
      <w:sdt>
        <w:sdtPr>
          <w:rPr>
            <w:smallCaps w:val="0"/>
            <w:lang w:val="pt-PT"/>
          </w:rPr>
          <w:alias w:val="Título"/>
          <w:tag w:val="Título"/>
          <w:id w:val="11808329"/>
          <w:placeholder>
            <w:docPart w:val="72651E69DA014D9D991DF5CCBD3E8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3732" w:rsidRPr="005D3732">
            <w:rPr>
              <w:smallCaps w:val="0"/>
              <w:lang w:val="pt-PT"/>
            </w:rPr>
            <w:t>Sistemas Operativos</w:t>
          </w:r>
        </w:sdtContent>
      </w:sdt>
    </w:p>
    <w:p w14:paraId="1521830B" w14:textId="77777777" w:rsidR="001D46CA" w:rsidRPr="005D3732" w:rsidRDefault="00422391">
      <w:pPr>
        <w:pStyle w:val="Subttulo"/>
        <w:rPr>
          <w:lang w:val="pt-PT"/>
        </w:rPr>
      </w:pPr>
      <w:sdt>
        <w:sdtPr>
          <w:rPr>
            <w:lang w:val="pt-PT"/>
          </w:rPr>
          <w:alias w:val="Subtítulo"/>
          <w:tag w:val="Subtítulo"/>
          <w:id w:val="11808339"/>
          <w:placeholder>
            <w:docPart w:val="F3D2D1ED8B4541C19DB1F791B68139E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3732" w:rsidRPr="005D3732">
            <w:rPr>
              <w:lang w:val="pt-PT"/>
            </w:rPr>
            <w:t>LI41d</w:t>
          </w:r>
        </w:sdtContent>
      </w:sdt>
    </w:p>
    <w:p w14:paraId="41AD02D4" w14:textId="77777777" w:rsidR="001D46CA" w:rsidRPr="005D3732" w:rsidRDefault="005D3732" w:rsidP="005D3732">
      <w:pPr>
        <w:pStyle w:val="Cabealho2"/>
        <w:rPr>
          <w:lang w:val="pt-PT"/>
        </w:rPr>
      </w:pPr>
      <w:r w:rsidRPr="005D3732">
        <w:rPr>
          <w:lang w:val="pt-PT"/>
        </w:rPr>
        <w:t>Exercício 1</w:t>
      </w:r>
    </w:p>
    <w:p w14:paraId="16AC3D7A" w14:textId="77777777" w:rsidR="00C210C6" w:rsidRDefault="00C210C6" w:rsidP="00C210C6">
      <w:pPr>
        <w:jc w:val="both"/>
        <w:rPr>
          <w:color w:val="auto"/>
        </w:rPr>
      </w:pPr>
      <w:r>
        <w:t xml:space="preserve">1 </w:t>
      </w:r>
    </w:p>
    <w:p w14:paraId="06DF8433" w14:textId="7A287A01" w:rsidR="00C210C6" w:rsidRPr="00C210C6" w:rsidRDefault="00C210C6" w:rsidP="00C210C6">
      <w:pPr>
        <w:pStyle w:val="PargrafodaLista"/>
        <w:numPr>
          <w:ilvl w:val="0"/>
          <w:numId w:val="21"/>
        </w:numPr>
        <w:spacing w:line="256" w:lineRule="auto"/>
        <w:jc w:val="both"/>
        <w:rPr>
          <w:lang w:val="pt-PT"/>
        </w:rPr>
      </w:pPr>
      <w:r w:rsidRPr="00C210C6">
        <w:rPr>
          <w:lang w:val="pt-PT"/>
        </w:rPr>
        <w:t>Tendo em conta que cada página possui no máximo uma capacidade de 2</w:t>
      </w:r>
      <w:r w:rsidRPr="00C210C6">
        <w:rPr>
          <w:vertAlign w:val="superscript"/>
          <w:lang w:val="pt-PT"/>
        </w:rPr>
        <w:t xml:space="preserve">12 </w:t>
      </w:r>
      <w:r w:rsidRPr="00C210C6">
        <w:rPr>
          <w:lang w:val="pt-PT"/>
        </w:rPr>
        <w:t xml:space="preserve">bytes e que cada entrada da página contém 8 bytes, o numero de entradas de uma tabela de paginas corresponde à divisão da capacidade pelo tamanho de uma entrada logo, </w:t>
      </w:r>
      <w:r w:rsidRPr="00C210C6">
        <w:rPr>
          <w:lang w:val="pt-PT"/>
        </w:rPr>
        <w:br/>
        <w:t>2</w:t>
      </w:r>
      <w:r w:rsidRPr="00C210C6">
        <w:rPr>
          <w:vertAlign w:val="superscript"/>
          <w:lang w:val="pt-PT"/>
        </w:rPr>
        <w:t>12</w:t>
      </w:r>
      <w:r w:rsidRPr="00C210C6">
        <w:rPr>
          <w:lang w:val="pt-PT"/>
        </w:rPr>
        <w:t xml:space="preserve"> /2</w:t>
      </w:r>
      <w:r w:rsidRPr="00C210C6">
        <w:rPr>
          <w:vertAlign w:val="superscript"/>
          <w:lang w:val="pt-PT"/>
        </w:rPr>
        <w:t>3</w:t>
      </w:r>
      <w:r w:rsidRPr="00C210C6">
        <w:rPr>
          <w:lang w:val="pt-PT"/>
        </w:rPr>
        <w:t xml:space="preserve"> , 2</w:t>
      </w:r>
      <w:r w:rsidRPr="00C210C6">
        <w:rPr>
          <w:vertAlign w:val="superscript"/>
          <w:lang w:val="pt-PT"/>
        </w:rPr>
        <w:t>9</w:t>
      </w:r>
      <w:r w:rsidRPr="00C210C6">
        <w:rPr>
          <w:lang w:val="pt-PT"/>
        </w:rPr>
        <w:t>.</w:t>
      </w:r>
    </w:p>
    <w:p w14:paraId="5E2E401E" w14:textId="73127CC0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>Sabendo o número de entradas, é preciso ter em conta que esta arquitetura está dividida em 3 níveis, portanto, para navegar entre os níveis são necessários 3*9 bits, logo 27.</w:t>
      </w:r>
    </w:p>
    <w:p w14:paraId="5DA5BED8" w14:textId="697D976D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>Como as páginas são de 2</w:t>
      </w:r>
      <w:r w:rsidRPr="00C210C6">
        <w:rPr>
          <w:vertAlign w:val="superscript"/>
          <w:lang w:val="pt-PT"/>
        </w:rPr>
        <w:t>12</w:t>
      </w:r>
      <w:r w:rsidRPr="00C210C6">
        <w:rPr>
          <w:lang w:val="pt-PT"/>
        </w:rPr>
        <w:t xml:space="preserve"> bytes para especificar um endereço são necessários 12 bits.</w:t>
      </w:r>
    </w:p>
    <w:p w14:paraId="3A975157" w14:textId="77777777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>Conclui-se que o número de bits uteis é 12+ 27 , portanto 39.</w:t>
      </w:r>
    </w:p>
    <w:p w14:paraId="5A184D85" w14:textId="77777777" w:rsidR="00C210C6" w:rsidRPr="00C210C6" w:rsidRDefault="00C210C6" w:rsidP="00C210C6">
      <w:pPr>
        <w:jc w:val="both"/>
        <w:rPr>
          <w:lang w:val="pt-PT"/>
        </w:rPr>
      </w:pPr>
    </w:p>
    <w:p w14:paraId="3CD5A612" w14:textId="1CC1EA4E" w:rsidR="00C210C6" w:rsidRPr="00C210C6" w:rsidRDefault="00C210C6" w:rsidP="00C210C6">
      <w:pPr>
        <w:pStyle w:val="PargrafodaLista"/>
        <w:numPr>
          <w:ilvl w:val="0"/>
          <w:numId w:val="21"/>
        </w:numPr>
        <w:jc w:val="both"/>
        <w:rPr>
          <w:lang w:val="pt-PT"/>
        </w:rPr>
      </w:pPr>
      <w:r w:rsidRPr="00C210C6">
        <w:rPr>
          <w:lang w:val="pt-PT"/>
        </w:rPr>
        <w:t xml:space="preserve">A dimensão máxima da memória física corresponde à multiplicação do número de entradas pelo tamanho de cada entrada. </w:t>
      </w:r>
    </w:p>
    <w:p w14:paraId="1569A8D9" w14:textId="73EC42F3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 xml:space="preserve">Assumindo que cada PTE armazena 38 bits de endereço físico, estes 38 bits são utilizados apenas como base para um endereço na memória física. À base existe a necessidade de somar o offset, ou seja, mais 12 bits. </w:t>
      </w:r>
    </w:p>
    <w:p w14:paraId="5AF25B70" w14:textId="40598A6D" w:rsidR="00C210C6" w:rsidRPr="00C210C6" w:rsidRDefault="00C210C6" w:rsidP="00C210C6">
      <w:pPr>
        <w:pStyle w:val="PargrafodaLista"/>
        <w:jc w:val="both"/>
        <w:rPr>
          <w:sz w:val="20"/>
          <w:lang w:val="pt-PT"/>
        </w:rPr>
      </w:pPr>
      <w:r w:rsidRPr="00C210C6">
        <w:rPr>
          <w:lang w:val="pt-PT"/>
        </w:rPr>
        <w:t>Pode dizer-se que o número de entradas corresponde a 2</w:t>
      </w:r>
      <w:r w:rsidRPr="00C210C6">
        <w:rPr>
          <w:sz w:val="20"/>
          <w:vertAlign w:val="superscript"/>
          <w:lang w:val="pt-PT"/>
        </w:rPr>
        <w:t>38+12</w:t>
      </w:r>
      <w:r w:rsidRPr="00C210C6">
        <w:rPr>
          <w:sz w:val="20"/>
          <w:lang w:val="pt-PT"/>
        </w:rPr>
        <w:t>, 2</w:t>
      </w:r>
      <w:r w:rsidRPr="00C210C6">
        <w:rPr>
          <w:sz w:val="20"/>
          <w:vertAlign w:val="superscript"/>
          <w:lang w:val="pt-PT"/>
        </w:rPr>
        <w:t>50</w:t>
      </w:r>
      <w:r w:rsidRPr="00C210C6">
        <w:rPr>
          <w:sz w:val="20"/>
          <w:lang w:val="pt-PT"/>
        </w:rPr>
        <w:t>.</w:t>
      </w:r>
    </w:p>
    <w:p w14:paraId="16D3896C" w14:textId="60685319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>Sabendo que o número de bytes ocupados por cada entrada é 8, a capacidade máxima da memória física é 2</w:t>
      </w:r>
      <w:r w:rsidRPr="00C210C6">
        <w:rPr>
          <w:vertAlign w:val="superscript"/>
          <w:lang w:val="pt-PT"/>
        </w:rPr>
        <w:t>50 + 3</w:t>
      </w:r>
      <w:r w:rsidRPr="00C210C6">
        <w:rPr>
          <w:lang w:val="pt-PT"/>
        </w:rPr>
        <w:t>. Após pesquisa verificou-se que 2</w:t>
      </w:r>
      <w:r w:rsidRPr="00C210C6">
        <w:rPr>
          <w:vertAlign w:val="superscript"/>
          <w:lang w:val="pt-PT"/>
        </w:rPr>
        <w:t>50</w:t>
      </w:r>
      <w:r w:rsidRPr="00C210C6">
        <w:rPr>
          <w:lang w:val="pt-PT"/>
        </w:rPr>
        <w:t xml:space="preserve"> corresponde a </w:t>
      </w:r>
      <w:r w:rsidRPr="00C210C6">
        <w:rPr>
          <w:i/>
          <w:lang w:val="pt-PT"/>
        </w:rPr>
        <w:t>PetaBytes</w:t>
      </w:r>
      <w:r w:rsidRPr="00C210C6">
        <w:rPr>
          <w:lang w:val="pt-PT"/>
        </w:rPr>
        <w:t xml:space="preserve">, portanto a memória possui no máximo 8 </w:t>
      </w:r>
      <w:r w:rsidRPr="00C210C6">
        <w:rPr>
          <w:i/>
          <w:lang w:val="pt-PT"/>
        </w:rPr>
        <w:t>PetaBytes.</w:t>
      </w:r>
    </w:p>
    <w:p w14:paraId="58A6788A" w14:textId="142214BB" w:rsidR="00C210C6" w:rsidRDefault="00C210C6" w:rsidP="00C210C6">
      <w:pPr>
        <w:pStyle w:val="PargrafodaLista"/>
        <w:jc w:val="both"/>
        <w:rPr>
          <w:lang w:val="pt-PT"/>
        </w:rPr>
      </w:pPr>
    </w:p>
    <w:p w14:paraId="7A81FEAE" w14:textId="77777777" w:rsidR="00C210C6" w:rsidRDefault="00C210C6" w:rsidP="00C210C6">
      <w:pPr>
        <w:pStyle w:val="PargrafodaLista"/>
        <w:jc w:val="both"/>
        <w:rPr>
          <w:lang w:val="pt-PT"/>
        </w:rPr>
      </w:pPr>
    </w:p>
    <w:p w14:paraId="1008A4CA" w14:textId="289AE095" w:rsidR="00C210C6" w:rsidRPr="00C210C6" w:rsidRDefault="00C210C6" w:rsidP="00C210C6">
      <w:pPr>
        <w:pStyle w:val="PargrafodaLista"/>
        <w:numPr>
          <w:ilvl w:val="0"/>
          <w:numId w:val="21"/>
        </w:numPr>
        <w:jc w:val="both"/>
        <w:rPr>
          <w:lang w:val="pt-PT"/>
        </w:rPr>
      </w:pPr>
      <w:r w:rsidRPr="00C210C6">
        <w:rPr>
          <w:lang w:val="pt-PT"/>
        </w:rPr>
        <w:t xml:space="preserve"> Se o endereço virtual for constituído por 36 bits, para manter os 3 níveis de tabelas de páginas, vai ser necessário diminuir algures o tamanho do endereço virtual. Isto porque já se tinha verificado que seriam necessários 39 bits.</w:t>
      </w:r>
    </w:p>
    <w:p w14:paraId="36A68F68" w14:textId="77777777" w:rsidR="00C210C6" w:rsidRPr="00C210C6" w:rsidRDefault="00C210C6" w:rsidP="00C210C6">
      <w:pPr>
        <w:ind w:left="705"/>
        <w:jc w:val="both"/>
        <w:rPr>
          <w:lang w:val="pt-PT"/>
        </w:rPr>
      </w:pPr>
      <w:r w:rsidRPr="00C210C6">
        <w:rPr>
          <w:lang w:val="pt-PT"/>
        </w:rPr>
        <w:t>A solução escolhida foi:</w:t>
      </w:r>
    </w:p>
    <w:p w14:paraId="2ED86133" w14:textId="77777777" w:rsidR="00C210C6" w:rsidRPr="00C210C6" w:rsidRDefault="00C210C6" w:rsidP="00C210C6">
      <w:pPr>
        <w:ind w:left="708" w:hanging="3"/>
        <w:jc w:val="both"/>
        <w:rPr>
          <w:lang w:val="pt-PT"/>
        </w:rPr>
      </w:pPr>
      <w:r w:rsidRPr="00C210C6">
        <w:rPr>
          <w:lang w:val="pt-PT"/>
        </w:rPr>
        <w:tab/>
      </w:r>
      <w:r w:rsidRPr="00C210C6">
        <w:rPr>
          <w:lang w:val="pt-PT"/>
        </w:rPr>
        <w:tab/>
        <w:t>6 BITS - &gt; tabela 1º nível</w:t>
      </w:r>
    </w:p>
    <w:p w14:paraId="3E15A1E4" w14:textId="77777777" w:rsidR="00C210C6" w:rsidRPr="00C210C6" w:rsidRDefault="00C210C6" w:rsidP="00C210C6">
      <w:pPr>
        <w:ind w:left="708" w:firstLine="708"/>
        <w:jc w:val="both"/>
        <w:rPr>
          <w:lang w:val="pt-PT"/>
        </w:rPr>
      </w:pPr>
      <w:r w:rsidRPr="00C210C6">
        <w:rPr>
          <w:lang w:val="pt-PT"/>
        </w:rPr>
        <w:t>9 BITS - &gt; tabela 2º nível</w:t>
      </w:r>
    </w:p>
    <w:p w14:paraId="5EF082CA" w14:textId="77777777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ab/>
        <w:t>9 BITS - &gt; tabela 3º nível</w:t>
      </w:r>
    </w:p>
    <w:p w14:paraId="4BD66CDA" w14:textId="77777777" w:rsidR="00C210C6" w:rsidRPr="00C210C6" w:rsidRDefault="00C210C6" w:rsidP="00C210C6">
      <w:pPr>
        <w:pStyle w:val="PargrafodaLista"/>
        <w:jc w:val="both"/>
        <w:rPr>
          <w:lang w:val="pt-PT"/>
        </w:rPr>
      </w:pPr>
      <w:r w:rsidRPr="00C210C6">
        <w:rPr>
          <w:lang w:val="pt-PT"/>
        </w:rPr>
        <w:tab/>
      </w:r>
    </w:p>
    <w:p w14:paraId="7C1ACF7E" w14:textId="77777777" w:rsidR="00C210C6" w:rsidRPr="00C210C6" w:rsidRDefault="00C210C6" w:rsidP="00C210C6">
      <w:pPr>
        <w:pStyle w:val="PargrafodaLista"/>
        <w:ind w:firstLine="696"/>
        <w:jc w:val="both"/>
        <w:rPr>
          <w:lang w:val="pt-PT"/>
        </w:rPr>
      </w:pPr>
      <w:r w:rsidRPr="00C210C6">
        <w:rPr>
          <w:lang w:val="pt-PT"/>
        </w:rPr>
        <w:t>12 BITS - &gt; offset</w:t>
      </w:r>
    </w:p>
    <w:p w14:paraId="2B970EFC" w14:textId="77777777" w:rsidR="00C210C6" w:rsidRPr="00C210C6" w:rsidRDefault="00C210C6" w:rsidP="00C210C6">
      <w:pPr>
        <w:ind w:left="708"/>
        <w:jc w:val="both"/>
        <w:rPr>
          <w:lang w:val="pt-PT"/>
        </w:rPr>
      </w:pPr>
      <w:r w:rsidRPr="00C210C6">
        <w:rPr>
          <w:lang w:val="pt-PT"/>
        </w:rPr>
        <w:t>Se se trocasse os bits da tabela de 1º nível com os de 2º, o número de tabelas que não ocupam todas as entradas possíveis ia aumentar, tornando a memória mais fragmentada. Portanto decidiu-se que a tabela de primeiro nível iria ser a que possuía menos bits.</w:t>
      </w:r>
    </w:p>
    <w:p w14:paraId="5D2696E9" w14:textId="77777777" w:rsidR="00C210C6" w:rsidRPr="00C210C6" w:rsidRDefault="00C210C6" w:rsidP="00C210C6">
      <w:pPr>
        <w:ind w:left="708"/>
        <w:jc w:val="both"/>
        <w:rPr>
          <w:lang w:val="pt-PT"/>
        </w:rPr>
      </w:pPr>
      <w:r w:rsidRPr="00C210C6">
        <w:rPr>
          <w:lang w:val="pt-PT"/>
        </w:rPr>
        <w:t>Não se optou por uma divisão de 8-8-8 porque faria com que existisse em todos os níveis informação redundante.</w:t>
      </w:r>
    </w:p>
    <w:p w14:paraId="2C785FC8" w14:textId="77777777" w:rsidR="00C210C6" w:rsidRPr="00C210C6" w:rsidRDefault="00C210C6" w:rsidP="00C210C6">
      <w:pPr>
        <w:ind w:left="360"/>
        <w:jc w:val="both"/>
        <w:rPr>
          <w:lang w:val="pt-PT"/>
        </w:rPr>
      </w:pPr>
    </w:p>
    <w:p w14:paraId="20FF4E28" w14:textId="77777777" w:rsidR="00C210C6" w:rsidRDefault="00C210C6" w:rsidP="00C210C6">
      <w:pPr>
        <w:jc w:val="both"/>
      </w:pPr>
      <w:r>
        <w:lastRenderedPageBreak/>
        <w:t xml:space="preserve">d) </w:t>
      </w:r>
    </w:p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505"/>
        <w:gridCol w:w="1441"/>
        <w:gridCol w:w="1441"/>
        <w:gridCol w:w="1441"/>
        <w:gridCol w:w="1414"/>
        <w:gridCol w:w="1967"/>
      </w:tblGrid>
      <w:tr w:rsidR="00C210C6" w14:paraId="3B6506BB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077B" w14:textId="77777777" w:rsidR="00C210C6" w:rsidRDefault="00C210C6">
            <w:pPr>
              <w:spacing w:after="0"/>
              <w:jc w:val="both"/>
            </w:pPr>
            <w:r>
              <w:t>Endereço de memória virtual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E74E" w14:textId="77777777" w:rsidR="00C210C6" w:rsidRDefault="00C210C6">
            <w:pPr>
              <w:spacing w:after="0"/>
              <w:jc w:val="both"/>
            </w:pPr>
            <w:r>
              <w:t>1ºnivel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6B49" w14:textId="77777777" w:rsidR="00C210C6" w:rsidRDefault="00C210C6">
            <w:pPr>
              <w:spacing w:after="0"/>
              <w:jc w:val="both"/>
            </w:pPr>
            <w:r>
              <w:t>2ºnivel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A218" w14:textId="77777777" w:rsidR="00C210C6" w:rsidRDefault="00C210C6">
            <w:pPr>
              <w:spacing w:after="0"/>
              <w:jc w:val="both"/>
            </w:pPr>
            <w:r>
              <w:t>3ºnivel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2CA3" w14:textId="77777777" w:rsidR="00C210C6" w:rsidRDefault="00C210C6">
            <w:pPr>
              <w:spacing w:after="0"/>
              <w:jc w:val="both"/>
            </w:pPr>
            <w:r>
              <w:t>offset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52B6" w14:textId="77777777" w:rsidR="00C210C6" w:rsidRDefault="00C210C6">
            <w:pPr>
              <w:spacing w:after="0"/>
              <w:jc w:val="both"/>
            </w:pPr>
            <w:r>
              <w:t>Endereço de memória fisica</w:t>
            </w:r>
          </w:p>
        </w:tc>
      </w:tr>
      <w:tr w:rsidR="00C210C6" w14:paraId="2C6D5BFA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FC04" w14:textId="77777777" w:rsidR="00C210C6" w:rsidRDefault="00C210C6">
            <w:pPr>
              <w:spacing w:after="0"/>
              <w:jc w:val="both"/>
            </w:pPr>
            <w:r>
              <w:t>0x4304f0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F541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8340" w14:textId="77777777" w:rsidR="00C210C6" w:rsidRDefault="00C210C6">
            <w:pPr>
              <w:spacing w:after="0"/>
              <w:jc w:val="both"/>
            </w:pPr>
            <w:r>
              <w:t>0x2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F069" w14:textId="77777777" w:rsidR="00C210C6" w:rsidRDefault="00C210C6">
            <w:pPr>
              <w:spacing w:after="0"/>
              <w:jc w:val="both"/>
            </w:pPr>
            <w:r>
              <w:t>0x30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D4E5" w14:textId="77777777" w:rsidR="00C210C6" w:rsidRDefault="00C210C6">
            <w:pPr>
              <w:spacing w:after="0"/>
              <w:jc w:val="both"/>
            </w:pPr>
            <w:r>
              <w:t>0x4f0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2C7B" w14:textId="3185031D" w:rsidR="00C210C6" w:rsidRDefault="00A3606F">
            <w:pPr>
              <w:spacing w:after="0"/>
              <w:jc w:val="both"/>
            </w:pPr>
            <w:r>
              <w:t>0x6a000004f0</w:t>
            </w:r>
          </w:p>
        </w:tc>
      </w:tr>
      <w:tr w:rsidR="00C210C6" w14:paraId="46C49245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51DF" w14:textId="77777777" w:rsidR="00C210C6" w:rsidRDefault="00C210C6">
            <w:pPr>
              <w:spacing w:after="0"/>
              <w:jc w:val="both"/>
            </w:pPr>
            <w:r>
              <w:t>0x432fE8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FDC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1D5" w14:textId="77777777" w:rsidR="00C210C6" w:rsidRDefault="00C210C6">
            <w:pPr>
              <w:spacing w:after="0"/>
              <w:jc w:val="both"/>
            </w:pPr>
            <w:r>
              <w:t>0x2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3C68" w14:textId="77777777" w:rsidR="00C210C6" w:rsidRDefault="00C210C6">
            <w:pPr>
              <w:spacing w:after="0"/>
              <w:jc w:val="both"/>
            </w:pPr>
            <w:r>
              <w:t>0x32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4E6E" w14:textId="77777777" w:rsidR="00C210C6" w:rsidRDefault="00C210C6">
            <w:pPr>
              <w:spacing w:after="0"/>
              <w:jc w:val="both"/>
            </w:pPr>
            <w:r>
              <w:t>0x5e8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93FA" w14:textId="13220B5A" w:rsidR="00C210C6" w:rsidRDefault="00A3606F">
            <w:pPr>
              <w:spacing w:after="0"/>
              <w:jc w:val="both"/>
            </w:pPr>
            <w:r>
              <w:t>0x6c000005e8</w:t>
            </w:r>
          </w:p>
        </w:tc>
      </w:tr>
      <w:tr w:rsidR="00C210C6" w14:paraId="3E64FFD0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4099" w14:textId="77777777" w:rsidR="00C210C6" w:rsidRDefault="00C210C6">
            <w:pPr>
              <w:spacing w:after="0"/>
              <w:jc w:val="both"/>
            </w:pPr>
            <w:r>
              <w:t>0x430700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1E21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84DF" w14:textId="77777777" w:rsidR="00C210C6" w:rsidRDefault="00C210C6">
            <w:pPr>
              <w:spacing w:after="0"/>
              <w:jc w:val="both"/>
            </w:pPr>
            <w:r>
              <w:t>0x2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3149" w14:textId="77777777" w:rsidR="00C210C6" w:rsidRDefault="00C210C6">
            <w:pPr>
              <w:spacing w:after="0"/>
              <w:jc w:val="both"/>
            </w:pPr>
            <w:r>
              <w:t>0x30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98EE" w14:textId="77777777" w:rsidR="00C210C6" w:rsidRDefault="00C210C6">
            <w:pPr>
              <w:spacing w:after="0"/>
              <w:jc w:val="both"/>
            </w:pPr>
            <w:r>
              <w:t>0x700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D361" w14:textId="4A56C34E" w:rsidR="00C210C6" w:rsidRDefault="00A3606F">
            <w:pPr>
              <w:spacing w:after="0"/>
              <w:jc w:val="both"/>
            </w:pPr>
            <w:r>
              <w:t>0x6a00000700</w:t>
            </w:r>
          </w:p>
        </w:tc>
      </w:tr>
      <w:tr w:rsidR="00C210C6" w14:paraId="157F765E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A4A8" w14:textId="77777777" w:rsidR="00C210C6" w:rsidRDefault="00C210C6">
            <w:pPr>
              <w:spacing w:after="0"/>
              <w:jc w:val="both"/>
            </w:pPr>
            <w:r>
              <w:t>.L2 = 0x26000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8F8E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235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5379" w14:textId="091E0275" w:rsidR="00C210C6" w:rsidRDefault="00A3606F">
            <w:pPr>
              <w:spacing w:after="0"/>
              <w:jc w:val="both"/>
            </w:pPr>
            <w:r>
              <w:t>0x26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2B7E" w14:textId="18C1042A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2EC8" w14:textId="77777777" w:rsidR="00C210C6" w:rsidRDefault="00C210C6">
            <w:pPr>
              <w:spacing w:after="0"/>
              <w:jc w:val="both"/>
            </w:pPr>
          </w:p>
        </w:tc>
      </w:tr>
      <w:tr w:rsidR="00C210C6" w14:paraId="25A942F2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B81B" w14:textId="77777777" w:rsidR="00C210C6" w:rsidRDefault="00C210C6">
            <w:pPr>
              <w:spacing w:after="0"/>
              <w:jc w:val="both"/>
            </w:pPr>
            <w:r>
              <w:t>.L3 = 0x29000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DA58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4971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6E68" w14:textId="14713C9B" w:rsidR="00C210C6" w:rsidRDefault="00A3606F">
            <w:pPr>
              <w:spacing w:after="0"/>
              <w:jc w:val="both"/>
            </w:pPr>
            <w:r>
              <w:t>0x29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7D72" w14:textId="6D085B3A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6D4E" w14:textId="77777777" w:rsidR="00C210C6" w:rsidRDefault="00C210C6">
            <w:pPr>
              <w:spacing w:after="0"/>
              <w:jc w:val="both"/>
            </w:pPr>
          </w:p>
        </w:tc>
      </w:tr>
      <w:tr w:rsidR="00C210C6" w14:paraId="40215A7E" w14:textId="77777777" w:rsidTr="00C210C6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102F" w14:textId="77777777" w:rsidR="00C210C6" w:rsidRDefault="00C210C6">
            <w:pPr>
              <w:spacing w:after="0"/>
              <w:jc w:val="both"/>
            </w:pPr>
            <w:r>
              <w:t>.L4 = 0x2C000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C5DA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E974" w14:textId="77777777" w:rsidR="00C210C6" w:rsidRDefault="00C210C6">
            <w:pPr>
              <w:spacing w:after="0"/>
              <w:jc w:val="both"/>
            </w:pPr>
            <w:r>
              <w:t>0x0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D5E5" w14:textId="3A573996" w:rsidR="00C210C6" w:rsidRDefault="00A3606F">
            <w:pPr>
              <w:spacing w:after="0"/>
              <w:jc w:val="both"/>
            </w:pPr>
            <w:r>
              <w:t>0x2c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61FF" w14:textId="46A19C53" w:rsidR="00C210C6" w:rsidRDefault="00A3606F">
            <w:pPr>
              <w:spacing w:after="0"/>
              <w:jc w:val="both"/>
            </w:pPr>
            <w:r>
              <w:t>0x0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4921" w14:textId="77777777" w:rsidR="00C210C6" w:rsidRDefault="00C210C6">
            <w:pPr>
              <w:spacing w:after="0"/>
              <w:jc w:val="both"/>
            </w:pPr>
          </w:p>
        </w:tc>
      </w:tr>
    </w:tbl>
    <w:p w14:paraId="5A997601" w14:textId="77777777" w:rsidR="00C210C6" w:rsidRDefault="00C210C6" w:rsidP="00C210C6">
      <w:pPr>
        <w:jc w:val="both"/>
        <w:rPr>
          <w:rFonts w:cstheme="minorBidi"/>
          <w:szCs w:val="22"/>
          <w:lang w:val="pt-PT" w:eastAsia="en-US"/>
        </w:rPr>
      </w:pPr>
    </w:p>
    <w:p w14:paraId="4C50E339" w14:textId="7F423F06" w:rsidR="00C210C6" w:rsidRDefault="00A3606F" w:rsidP="00A3606F">
      <w:pPr>
        <w:pStyle w:val="PargrafodaLista"/>
        <w:spacing w:line="256" w:lineRule="auto"/>
        <w:jc w:val="both"/>
      </w:pPr>
      <w:r>
        <w:rPr>
          <w:noProof/>
        </w:rPr>
        <w:drawing>
          <wp:inline distT="0" distB="0" distL="0" distR="0" wp14:anchorId="69F10CF1" wp14:editId="683E6997">
            <wp:extent cx="5153025" cy="2152650"/>
            <wp:effectExtent l="0" t="0" r="9525" b="0"/>
            <wp:docPr id="1" name="Imagem 1" descr="C:\Users\Druh\AppData\Local\Microsoft\Windows\INetCache\Content.Word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uh\AppData\Local\Microsoft\Windows\INetCache\Content.Word\transfer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C6D6" w14:textId="1FDDD4C1" w:rsidR="00A3606F" w:rsidRPr="00FF37AD" w:rsidRDefault="00A3606F" w:rsidP="00A3606F">
      <w:pPr>
        <w:pStyle w:val="PargrafodaLista"/>
        <w:spacing w:line="256" w:lineRule="auto"/>
        <w:jc w:val="both"/>
        <w:rPr>
          <w:lang w:val="pt-PT"/>
        </w:rPr>
      </w:pPr>
      <w:r w:rsidRPr="00FF37AD">
        <w:rPr>
          <w:lang w:val="pt-PT"/>
        </w:rPr>
        <w:t>ii</w:t>
      </w:r>
    </w:p>
    <w:p w14:paraId="3C3C100B" w14:textId="128BB26C" w:rsidR="002E41D5" w:rsidRPr="00FF37AD" w:rsidRDefault="00BB77C3" w:rsidP="002E41D5">
      <w:pPr>
        <w:pStyle w:val="PargrafodaLista"/>
        <w:spacing w:line="256" w:lineRule="auto"/>
        <w:jc w:val="both"/>
        <w:rPr>
          <w:lang w:val="pt-PT"/>
        </w:rPr>
      </w:pPr>
      <w:r>
        <w:rPr>
          <w:lang w:val="pt-PT"/>
        </w:rPr>
        <w:t>Se se retirar a permissão de escrita por parte do í</w:t>
      </w:r>
      <w:r w:rsidR="002E41D5" w:rsidRPr="00FF37AD">
        <w:rPr>
          <w:lang w:val="pt-PT"/>
        </w:rPr>
        <w:t xml:space="preserve">ndices 0x32 ocorrerá </w:t>
      </w:r>
      <w:r w:rsidR="002E41D5" w:rsidRPr="00BB77C3">
        <w:rPr>
          <w:i/>
          <w:lang w:val="pt-PT"/>
        </w:rPr>
        <w:t>segme</w:t>
      </w:r>
      <w:r w:rsidRPr="00BB77C3">
        <w:rPr>
          <w:i/>
          <w:lang w:val="pt-PT"/>
        </w:rPr>
        <w:t>nta</w:t>
      </w:r>
      <w:r w:rsidR="002E41D5" w:rsidRPr="00BB77C3">
        <w:rPr>
          <w:i/>
          <w:lang w:val="pt-PT"/>
        </w:rPr>
        <w:t>tion</w:t>
      </w:r>
      <w:r w:rsidR="002E41D5" w:rsidRPr="00FF37AD">
        <w:rPr>
          <w:lang w:val="pt-PT"/>
        </w:rPr>
        <w:t xml:space="preserve"> </w:t>
      </w:r>
      <w:r w:rsidR="002E41D5" w:rsidRPr="00BB77C3">
        <w:rPr>
          <w:i/>
          <w:lang w:val="pt-PT"/>
        </w:rPr>
        <w:t>fault</w:t>
      </w:r>
      <w:r w:rsidR="002E41D5" w:rsidRPr="00FF37AD">
        <w:rPr>
          <w:lang w:val="pt-PT"/>
        </w:rPr>
        <w:t xml:space="preserve"> na instrução </w:t>
      </w:r>
      <w:r w:rsidR="002E41D5" w:rsidRPr="00FF37AD">
        <w:rPr>
          <w:lang w:val="pt-PT"/>
        </w:rPr>
        <w:br/>
        <w:t xml:space="preserve">- </w:t>
      </w:r>
      <w:r w:rsidR="002E41D5" w:rsidRPr="00BB77C3">
        <w:rPr>
          <w:i/>
          <w:lang w:val="pt-PT"/>
        </w:rPr>
        <w:t>mov</w:t>
      </w:r>
      <w:r w:rsidR="002E41D5" w:rsidRPr="00FF37AD">
        <w:rPr>
          <w:lang w:val="pt-PT"/>
        </w:rPr>
        <w:t xml:space="preserve"> [ 430700 ], </w:t>
      </w:r>
      <w:r w:rsidR="002E41D5" w:rsidRPr="00BB77C3">
        <w:rPr>
          <w:i/>
          <w:lang w:val="pt-PT"/>
        </w:rPr>
        <w:t>eax</w:t>
      </w:r>
      <w:r w:rsidR="002E41D5" w:rsidRPr="00FF37AD">
        <w:rPr>
          <w:lang w:val="pt-PT"/>
        </w:rPr>
        <w:t xml:space="preserve">  ,</w:t>
      </w:r>
    </w:p>
    <w:p w14:paraId="0ED5BC7F" w14:textId="77777777" w:rsidR="005D3732" w:rsidRDefault="005D3732" w:rsidP="005D3732">
      <w:pPr>
        <w:pStyle w:val="Cabealho2"/>
        <w:rPr>
          <w:lang w:val="pt-PT"/>
        </w:rPr>
      </w:pPr>
      <w:r>
        <w:rPr>
          <w:lang w:val="pt-PT"/>
        </w:rPr>
        <w:t>Exercício 2</w:t>
      </w:r>
    </w:p>
    <w:p w14:paraId="38AD04FE" w14:textId="0162DC6F" w:rsidR="005D3732" w:rsidRDefault="00B33FB8" w:rsidP="00B33FB8">
      <w:pPr>
        <w:pStyle w:val="PargrafodaLista"/>
        <w:numPr>
          <w:ilvl w:val="0"/>
          <w:numId w:val="13"/>
        </w:numPr>
        <w:rPr>
          <w:lang w:val="pt-PT"/>
        </w:rPr>
      </w:pPr>
      <w:r w:rsidRPr="00B33FB8">
        <w:rPr>
          <w:lang w:val="pt-PT"/>
        </w:rPr>
        <w:t>1.</w:t>
      </w:r>
      <w:r w:rsidR="00ED4CDA" w:rsidRPr="00B33FB8">
        <w:rPr>
          <w:lang w:val="pt-PT"/>
        </w:rPr>
        <w:t>A pagina referida</w:t>
      </w:r>
      <w:r w:rsidRPr="00B33FB8">
        <w:rPr>
          <w:lang w:val="pt-PT"/>
        </w:rPr>
        <w:t xml:space="preserve"> não está </w:t>
      </w:r>
      <w:r w:rsidR="00092F2A" w:rsidRPr="00B33FB8">
        <w:rPr>
          <w:lang w:val="pt-PT"/>
        </w:rPr>
        <w:t>submetida,</w:t>
      </w:r>
      <w:r w:rsidRPr="00B33FB8">
        <w:rPr>
          <w:lang w:val="pt-PT"/>
        </w:rPr>
        <w:t xml:space="preserve"> ou seja, o programa tentou aceder a um endereço que não tem mapeamento valido (por exemplo, se o endereço já foi libertado).</w:t>
      </w:r>
      <w:r w:rsidR="00092F2A">
        <w:rPr>
          <w:lang w:val="pt-PT"/>
        </w:rPr>
        <w:t xml:space="preserve"> </w:t>
      </w:r>
      <w:r w:rsidRPr="00B33FB8">
        <w:rPr>
          <w:lang w:val="pt-PT"/>
        </w:rPr>
        <w:t xml:space="preserve">Geralmente o </w:t>
      </w:r>
      <w:r w:rsidRPr="00BB77C3">
        <w:rPr>
          <w:i/>
          <w:lang w:val="pt-PT"/>
        </w:rPr>
        <w:t>handler</w:t>
      </w:r>
      <w:r w:rsidRPr="00B33FB8">
        <w:rPr>
          <w:lang w:val="pt-PT"/>
        </w:rPr>
        <w:t xml:space="preserve"> termina o processo.</w:t>
      </w:r>
    </w:p>
    <w:p w14:paraId="1CC851B4" w14:textId="590E8DFA" w:rsidR="00B33FB8" w:rsidRDefault="00B33FB8" w:rsidP="00B33FB8">
      <w:pPr>
        <w:pStyle w:val="PargrafodaLista"/>
        <w:rPr>
          <w:lang w:val="pt-PT"/>
        </w:rPr>
      </w:pPr>
      <w:r>
        <w:rPr>
          <w:lang w:val="pt-PT"/>
        </w:rPr>
        <w:t>2.Acesso a uma pagina sem as devidas permissões, ou seja, um processo tenta realizar uma operação invalida, como o exemplo de escrever numa pagina que apenas permite leitura. Novamente o programa é terminado.</w:t>
      </w:r>
    </w:p>
    <w:p w14:paraId="1E699281" w14:textId="27B44950" w:rsidR="003B2A16" w:rsidRDefault="003B2A16" w:rsidP="00B33FB8">
      <w:pPr>
        <w:pStyle w:val="PargrafodaLista"/>
        <w:rPr>
          <w:lang w:val="pt-PT"/>
        </w:rPr>
      </w:pPr>
      <w:r w:rsidRPr="00FC1635">
        <w:rPr>
          <w:lang w:val="pt-PT"/>
        </w:rPr>
        <w:t>3.</w:t>
      </w:r>
      <w:r w:rsidRPr="003B2A16">
        <w:rPr>
          <w:lang w:val="pt-PT"/>
        </w:rPr>
        <w:t>O problema</w:t>
      </w:r>
      <w:r w:rsidRPr="00FC1635">
        <w:rPr>
          <w:lang w:val="pt-PT"/>
        </w:rPr>
        <w:t xml:space="preserve"> </w:t>
      </w:r>
      <w:r w:rsidR="00FC1635" w:rsidRPr="00FC1635">
        <w:rPr>
          <w:lang w:val="pt-PT"/>
        </w:rPr>
        <w:t xml:space="preserve">é parecido com o </w:t>
      </w:r>
      <w:r w:rsidR="00FC1635">
        <w:rPr>
          <w:lang w:val="pt-PT"/>
        </w:rPr>
        <w:t xml:space="preserve">2., ou seja, o processo tenta realizar uma operação invalida sobre uma pagina, mas desta vez o </w:t>
      </w:r>
      <w:r w:rsidR="00FC1635" w:rsidRPr="00BB77C3">
        <w:rPr>
          <w:i/>
          <w:lang w:val="pt-PT"/>
        </w:rPr>
        <w:t>handler</w:t>
      </w:r>
      <w:r w:rsidR="00FC1635">
        <w:rPr>
          <w:lang w:val="pt-PT"/>
        </w:rPr>
        <w:t xml:space="preserve"> resolve o problema de forma diferente, pois agora a pagina estava marcada como </w:t>
      </w:r>
      <w:r w:rsidR="00FC1635" w:rsidRPr="00BB77C3">
        <w:rPr>
          <w:i/>
          <w:lang w:val="pt-PT"/>
        </w:rPr>
        <w:t>copy</w:t>
      </w:r>
      <w:r w:rsidR="00FC1635">
        <w:rPr>
          <w:lang w:val="pt-PT"/>
        </w:rPr>
        <w:t>-</w:t>
      </w:r>
      <w:r w:rsidR="00FC1635" w:rsidRPr="00BB77C3">
        <w:rPr>
          <w:i/>
          <w:lang w:val="pt-PT"/>
        </w:rPr>
        <w:t>on</w:t>
      </w:r>
      <w:r w:rsidR="00FC1635">
        <w:rPr>
          <w:lang w:val="pt-PT"/>
        </w:rPr>
        <w:t>-</w:t>
      </w:r>
      <w:r w:rsidR="00FC1635" w:rsidRPr="00BB77C3">
        <w:rPr>
          <w:i/>
          <w:lang w:val="pt-PT"/>
        </w:rPr>
        <w:t>read</w:t>
      </w:r>
      <w:r w:rsidR="00FC1635">
        <w:rPr>
          <w:lang w:val="pt-PT"/>
        </w:rPr>
        <w:t xml:space="preserve">, e assim o </w:t>
      </w:r>
      <w:r w:rsidR="00FC1635" w:rsidRPr="00BB77C3">
        <w:rPr>
          <w:i/>
          <w:lang w:val="pt-PT"/>
        </w:rPr>
        <w:t>memory</w:t>
      </w:r>
      <w:r w:rsidR="00FC1635">
        <w:rPr>
          <w:lang w:val="pt-PT"/>
        </w:rPr>
        <w:t xml:space="preserve"> manager não assume que houve uma violação de acesso, e faz ao invés disso uma copia privada da pagina ao processo atual. Quando o processo volta ao controlo da pagina e tenta fazer novamente a operação, esta já executada de forma normal.</w:t>
      </w:r>
    </w:p>
    <w:p w14:paraId="4A6D590E" w14:textId="7BE7D3CF" w:rsidR="00FC1635" w:rsidRDefault="00FC1635" w:rsidP="00B33FB8">
      <w:pPr>
        <w:pStyle w:val="PargrafodaLista"/>
        <w:rPr>
          <w:lang w:val="pt-PT"/>
        </w:rPr>
      </w:pPr>
      <w:r>
        <w:rPr>
          <w:lang w:val="pt-PT"/>
        </w:rPr>
        <w:t xml:space="preserve">4.Quando uma </w:t>
      </w:r>
      <w:r w:rsidRPr="00BB77C3">
        <w:rPr>
          <w:i/>
          <w:lang w:val="pt-PT"/>
        </w:rPr>
        <w:t>thread</w:t>
      </w:r>
      <w:r>
        <w:rPr>
          <w:lang w:val="pt-PT"/>
        </w:rPr>
        <w:t xml:space="preserve"> insere um valor no seu </w:t>
      </w:r>
      <w:r w:rsidRPr="00BB77C3">
        <w:rPr>
          <w:i/>
          <w:lang w:val="pt-PT"/>
        </w:rPr>
        <w:t>stack</w:t>
      </w:r>
      <w:r>
        <w:rPr>
          <w:lang w:val="pt-PT"/>
        </w:rPr>
        <w:t xml:space="preserve"> e cruza com uma pagina que ainda não foi inicializada ou alocada, porem o </w:t>
      </w:r>
      <w:r w:rsidRPr="00BB77C3">
        <w:rPr>
          <w:i/>
          <w:lang w:val="pt-PT"/>
        </w:rPr>
        <w:t>memory</w:t>
      </w:r>
      <w:r>
        <w:rPr>
          <w:lang w:val="pt-PT"/>
        </w:rPr>
        <w:t xml:space="preserve"> manager esta preparado para detetar esta situação e reconhece como um caso especial, e o que faz é disponibilizar uma nova pagina, colocar todos os seus valores a 0, e mapeá-la ao processo, isto desde que ainda exista espaço nas paginas virtuais para o </w:t>
      </w:r>
      <w:r w:rsidRPr="00BB77C3">
        <w:rPr>
          <w:i/>
          <w:lang w:val="pt-PT"/>
        </w:rPr>
        <w:t>stack</w:t>
      </w:r>
      <w:r>
        <w:rPr>
          <w:lang w:val="pt-PT"/>
        </w:rPr>
        <w:t>.</w:t>
      </w:r>
    </w:p>
    <w:p w14:paraId="07B597A6" w14:textId="7AD74F09" w:rsidR="003F7250" w:rsidRDefault="003F7250" w:rsidP="00B33FB8">
      <w:pPr>
        <w:pStyle w:val="PargrafodaLista"/>
        <w:rPr>
          <w:lang w:val="pt-PT"/>
        </w:rPr>
      </w:pPr>
      <w:r>
        <w:rPr>
          <w:lang w:val="pt-PT"/>
        </w:rPr>
        <w:t>5.Falha normal na pagina. Existem vários tipos de falhas normais nas paginas e diferentes resoluções consoante o tipo de erro.</w:t>
      </w:r>
    </w:p>
    <w:p w14:paraId="788DE140" w14:textId="07726765" w:rsidR="00661846" w:rsidRDefault="00661846" w:rsidP="00661846">
      <w:pPr>
        <w:pStyle w:val="PargrafodaLista"/>
        <w:rPr>
          <w:lang w:val="pt-PT"/>
        </w:rPr>
      </w:pPr>
    </w:p>
    <w:p w14:paraId="4AF53A0C" w14:textId="5DBF5A5B" w:rsidR="00661846" w:rsidRDefault="00FF37AD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esquema de carregamento de páginas usado no Windows no arranque dos processos em alternativa ao </w:t>
      </w:r>
      <w:r>
        <w:rPr>
          <w:i/>
          <w:lang w:val="pt-PT"/>
        </w:rPr>
        <w:t>demand paging</w:t>
      </w:r>
      <w:r>
        <w:rPr>
          <w:lang w:val="pt-PT"/>
        </w:rPr>
        <w:t xml:space="preserve">, é designado de </w:t>
      </w:r>
      <w:r>
        <w:rPr>
          <w:i/>
          <w:lang w:val="pt-PT"/>
        </w:rPr>
        <w:t>Super-Fetch</w:t>
      </w:r>
      <w:r>
        <w:rPr>
          <w:lang w:val="pt-PT"/>
        </w:rPr>
        <w:t xml:space="preserve">. O </w:t>
      </w:r>
      <w:r>
        <w:rPr>
          <w:i/>
          <w:lang w:val="pt-PT"/>
        </w:rPr>
        <w:t>Super-Fetch</w:t>
      </w:r>
      <w:r>
        <w:rPr>
          <w:lang w:val="pt-PT"/>
        </w:rPr>
        <w:t xml:space="preserve"> consiste no pré-carregamento de páginas que, provavelmente, irão ser utilizadas no processo. Estas páginas são carregadas numa lista </w:t>
      </w:r>
      <w:r>
        <w:rPr>
          <w:i/>
          <w:lang w:val="pt-PT"/>
        </w:rPr>
        <w:t>standby</w:t>
      </w:r>
      <w:r>
        <w:rPr>
          <w:lang w:val="pt-PT"/>
        </w:rPr>
        <w:t xml:space="preserve">, onde são </w:t>
      </w:r>
      <w:r>
        <w:rPr>
          <w:lang w:val="pt-PT"/>
        </w:rPr>
        <w:lastRenderedPageBreak/>
        <w:t xml:space="preserve">facilmente alcançadas caso haja necessidade de colocá-las no processo. Tal mecanismo promove o aumento da velocidade de execução porque permite melhorar os tempos de leitura. É também utilizado </w:t>
      </w:r>
      <w:r w:rsidR="00BB77C3">
        <w:rPr>
          <w:lang w:val="pt-PT"/>
        </w:rPr>
        <w:t xml:space="preserve">no processo de </w:t>
      </w:r>
      <w:r w:rsidR="00BB77C3">
        <w:rPr>
          <w:i/>
          <w:lang w:val="pt-PT"/>
        </w:rPr>
        <w:t>boot</w:t>
      </w:r>
      <w:r w:rsidR="00BB77C3">
        <w:rPr>
          <w:lang w:val="pt-PT"/>
        </w:rPr>
        <w:t xml:space="preserve"> do sistema, quando uma aplicação passa para primeiro plano e quando se reinicia o sistema, após hibernação.</w:t>
      </w:r>
      <w:r>
        <w:rPr>
          <w:lang w:val="pt-PT"/>
        </w:rPr>
        <w:t xml:space="preserve"> </w:t>
      </w:r>
    </w:p>
    <w:p w14:paraId="13C1BBF5" w14:textId="020A2D57" w:rsidR="00303916" w:rsidRDefault="00661846" w:rsidP="0030391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Uma </w:t>
      </w:r>
      <w:r w:rsidRPr="00BB77C3">
        <w:rPr>
          <w:i/>
          <w:lang w:val="pt-PT"/>
        </w:rPr>
        <w:t>soft</w:t>
      </w:r>
      <w:r>
        <w:rPr>
          <w:lang w:val="pt-PT"/>
        </w:rPr>
        <w:t xml:space="preserve"> </w:t>
      </w:r>
      <w:r w:rsidRPr="00BB77C3">
        <w:rPr>
          <w:i/>
          <w:lang w:val="pt-PT"/>
        </w:rPr>
        <w:t>fault</w:t>
      </w:r>
      <w:r>
        <w:rPr>
          <w:lang w:val="pt-PT"/>
        </w:rPr>
        <w:t xml:space="preserve"> é quando o </w:t>
      </w:r>
      <w:r w:rsidRPr="00BB77C3">
        <w:rPr>
          <w:i/>
          <w:lang w:val="pt-PT"/>
        </w:rPr>
        <w:t>memory</w:t>
      </w:r>
      <w:r>
        <w:rPr>
          <w:lang w:val="pt-PT"/>
        </w:rPr>
        <w:t xml:space="preserve"> manager consegue r</w:t>
      </w:r>
      <w:r w:rsidR="001A186B">
        <w:rPr>
          <w:lang w:val="pt-PT"/>
        </w:rPr>
        <w:t>esolver o problema acedendo à página em memó</w:t>
      </w:r>
      <w:r>
        <w:rPr>
          <w:lang w:val="pt-PT"/>
        </w:rPr>
        <w:t xml:space="preserve">ria, sem </w:t>
      </w:r>
      <w:r w:rsidR="001A186B">
        <w:rPr>
          <w:lang w:val="pt-PT"/>
        </w:rPr>
        <w:t>ser necessário voltar a ler a pá</w:t>
      </w:r>
      <w:r>
        <w:rPr>
          <w:lang w:val="pt-PT"/>
        </w:rPr>
        <w:t>gina a partir do disco, no caso de ser necessário ace</w:t>
      </w:r>
      <w:r w:rsidR="001A186B">
        <w:rPr>
          <w:lang w:val="pt-PT"/>
        </w:rPr>
        <w:t>der ao disco para recuperar a pá</w:t>
      </w:r>
      <w:r>
        <w:rPr>
          <w:lang w:val="pt-PT"/>
        </w:rPr>
        <w:t xml:space="preserve">gina estamos perante uma </w:t>
      </w:r>
      <w:r w:rsidRPr="00BB77C3">
        <w:rPr>
          <w:i/>
          <w:lang w:val="pt-PT"/>
        </w:rPr>
        <w:t>hard</w:t>
      </w:r>
      <w:r>
        <w:rPr>
          <w:lang w:val="pt-PT"/>
        </w:rPr>
        <w:t xml:space="preserve"> </w:t>
      </w:r>
      <w:r w:rsidRPr="00BB77C3">
        <w:rPr>
          <w:i/>
          <w:lang w:val="pt-PT"/>
        </w:rPr>
        <w:t>fault</w:t>
      </w:r>
      <w:r>
        <w:rPr>
          <w:lang w:val="pt-PT"/>
        </w:rPr>
        <w:t>.</w:t>
      </w:r>
    </w:p>
    <w:p w14:paraId="4B566DF9" w14:textId="38C1463D" w:rsidR="00303916" w:rsidRPr="00303916" w:rsidRDefault="00661846" w:rsidP="00303916">
      <w:pPr>
        <w:pStyle w:val="PargrafodaLista"/>
        <w:rPr>
          <w:lang w:val="pt-PT"/>
        </w:rPr>
      </w:pPr>
      <w:r w:rsidRPr="00303916">
        <w:rPr>
          <w:lang w:val="pt-PT"/>
        </w:rPr>
        <w:t xml:space="preserve">As </w:t>
      </w:r>
      <w:r w:rsidRPr="00BB77C3">
        <w:rPr>
          <w:i/>
          <w:lang w:val="pt-PT"/>
        </w:rPr>
        <w:t>soft</w:t>
      </w:r>
      <w:r w:rsidRPr="00303916">
        <w:rPr>
          <w:lang w:val="pt-PT"/>
        </w:rPr>
        <w:t xml:space="preserve"> </w:t>
      </w:r>
      <w:r w:rsidRPr="00BB77C3">
        <w:rPr>
          <w:i/>
          <w:lang w:val="pt-PT"/>
        </w:rPr>
        <w:t>fault</w:t>
      </w:r>
      <w:r w:rsidRPr="00303916">
        <w:rPr>
          <w:lang w:val="pt-PT"/>
        </w:rPr>
        <w:t xml:space="preserve"> segundo o autor podem </w:t>
      </w:r>
      <w:r w:rsidR="00303916" w:rsidRPr="00303916">
        <w:rPr>
          <w:lang w:val="pt-PT"/>
        </w:rPr>
        <w:t>ocorrer</w:t>
      </w:r>
      <w:r w:rsidR="001A186B">
        <w:rPr>
          <w:lang w:val="pt-PT"/>
        </w:rPr>
        <w:t xml:space="preserve"> por causa de uma pá</w:t>
      </w:r>
      <w:r w:rsidRPr="00303916">
        <w:rPr>
          <w:lang w:val="pt-PT"/>
        </w:rPr>
        <w:t>gina partilhada já estar mapeada a um process</w:t>
      </w:r>
      <w:r w:rsidR="001A186B">
        <w:rPr>
          <w:lang w:val="pt-PT"/>
        </w:rPr>
        <w:t>o, ou quando é necessária uma pá</w:t>
      </w:r>
      <w:r w:rsidRPr="00303916">
        <w:rPr>
          <w:lang w:val="pt-PT"/>
        </w:rPr>
        <w:t>gina a zero. Também p</w:t>
      </w:r>
      <w:r w:rsidR="00397D7E" w:rsidRPr="00303916">
        <w:rPr>
          <w:lang w:val="pt-PT"/>
        </w:rPr>
        <w:t>ode oco</w:t>
      </w:r>
      <w:r w:rsidRPr="00303916">
        <w:rPr>
          <w:lang w:val="pt-PT"/>
        </w:rPr>
        <w:t>rrer</w:t>
      </w:r>
      <w:r w:rsidR="001A186B">
        <w:rPr>
          <w:lang w:val="pt-PT"/>
        </w:rPr>
        <w:t xml:space="preserve"> quando uma pá</w:t>
      </w:r>
      <w:r w:rsidRPr="00303916">
        <w:rPr>
          <w:lang w:val="pt-PT"/>
        </w:rPr>
        <w:t>gina é comprimida</w:t>
      </w:r>
      <w:r w:rsidR="001A186B">
        <w:rPr>
          <w:lang w:val="pt-PT"/>
        </w:rPr>
        <w:t xml:space="preserve"> para aumentar o tamanho da memó</w:t>
      </w:r>
      <w:r w:rsidR="00397D7E" w:rsidRPr="00303916">
        <w:rPr>
          <w:lang w:val="pt-PT"/>
        </w:rPr>
        <w:t>ria física.</w:t>
      </w:r>
    </w:p>
    <w:p w14:paraId="56BEC0FE" w14:textId="27E61CE8" w:rsidR="00E11BA4" w:rsidRDefault="00303916" w:rsidP="00F37809">
      <w:pPr>
        <w:pStyle w:val="PargrafodaLista"/>
        <w:numPr>
          <w:ilvl w:val="0"/>
          <w:numId w:val="13"/>
        </w:numPr>
        <w:rPr>
          <w:lang w:val="pt-PT"/>
        </w:rPr>
      </w:pPr>
      <w:r w:rsidRPr="00303916">
        <w:rPr>
          <w:lang w:val="pt-PT"/>
        </w:rPr>
        <w:t xml:space="preserve">A introdução do </w:t>
      </w:r>
      <w:r w:rsidRPr="00BB77C3">
        <w:rPr>
          <w:i/>
          <w:lang w:val="pt-PT"/>
        </w:rPr>
        <w:t>swap</w:t>
      </w:r>
      <w:r w:rsidRPr="00303916">
        <w:rPr>
          <w:lang w:val="pt-PT"/>
        </w:rPr>
        <w:t xml:space="preserve"> </w:t>
      </w:r>
      <w:r w:rsidRPr="00BB77C3">
        <w:rPr>
          <w:i/>
          <w:lang w:val="pt-PT"/>
        </w:rPr>
        <w:t>file</w:t>
      </w:r>
      <w:r w:rsidRPr="00303916">
        <w:rPr>
          <w:lang w:val="pt-PT"/>
        </w:rPr>
        <w:t xml:space="preserve"> nos sistemas operativos modernos foi introduzido para que as aplicações do WUP (</w:t>
      </w:r>
      <w:r w:rsidRPr="00BB77C3">
        <w:rPr>
          <w:i/>
          <w:lang w:val="pt-PT"/>
        </w:rPr>
        <w:t>Windows</w:t>
      </w:r>
      <w:r w:rsidRPr="00303916">
        <w:rPr>
          <w:lang w:val="pt-PT"/>
        </w:rPr>
        <w:t xml:space="preserve"> </w:t>
      </w:r>
      <w:r w:rsidRPr="00BB77C3">
        <w:rPr>
          <w:i/>
          <w:lang w:val="pt-PT"/>
        </w:rPr>
        <w:t>Universal</w:t>
      </w:r>
      <w:r w:rsidRPr="00303916">
        <w:rPr>
          <w:lang w:val="pt-PT"/>
        </w:rPr>
        <w:t xml:space="preserve"> </w:t>
      </w:r>
      <w:r w:rsidRPr="00BB77C3">
        <w:rPr>
          <w:i/>
          <w:lang w:val="pt-PT"/>
        </w:rPr>
        <w:t>Program</w:t>
      </w:r>
      <w:r w:rsidRPr="00303916">
        <w:rPr>
          <w:lang w:val="pt-PT"/>
        </w:rPr>
        <w:t xml:space="preserve">) quando não estiverem a ser utilizadas em </w:t>
      </w:r>
      <w:r w:rsidRPr="00BB77C3">
        <w:rPr>
          <w:i/>
          <w:lang w:val="pt-PT"/>
        </w:rPr>
        <w:t>foreground</w:t>
      </w:r>
      <w:r w:rsidRPr="00303916">
        <w:rPr>
          <w:lang w:val="pt-PT"/>
        </w:rPr>
        <w:t xml:space="preserve"> </w:t>
      </w:r>
      <w:r>
        <w:rPr>
          <w:lang w:val="pt-PT"/>
        </w:rPr>
        <w:t xml:space="preserve">são suspensas, e </w:t>
      </w:r>
      <w:r w:rsidR="001A186B">
        <w:rPr>
          <w:lang w:val="pt-PT"/>
        </w:rPr>
        <w:t>não</w:t>
      </w:r>
      <w:r>
        <w:rPr>
          <w:lang w:val="pt-PT"/>
        </w:rPr>
        <w:t xml:space="preserve"> executam até o utilizador voltar a selecionar essa aplicação.</w:t>
      </w:r>
      <w:r w:rsidR="00E11BA4">
        <w:rPr>
          <w:lang w:val="pt-PT"/>
        </w:rPr>
        <w:t xml:space="preserve"> Qu</w:t>
      </w:r>
      <w:r w:rsidR="001A186B">
        <w:rPr>
          <w:lang w:val="pt-PT"/>
        </w:rPr>
        <w:t>ando o sistema necessita de memó</w:t>
      </w:r>
      <w:r w:rsidR="00E11BA4">
        <w:rPr>
          <w:lang w:val="pt-PT"/>
        </w:rPr>
        <w:t xml:space="preserve">ria, é selecionada uma aplicação que não esteja a ser usada </w:t>
      </w:r>
      <w:r w:rsidR="00D46756">
        <w:rPr>
          <w:lang w:val="pt-PT"/>
        </w:rPr>
        <w:t>há</w:t>
      </w:r>
      <w:r w:rsidR="00E11BA4">
        <w:rPr>
          <w:lang w:val="pt-PT"/>
        </w:rPr>
        <w:t xml:space="preserve"> algum tempo e é feito o </w:t>
      </w:r>
      <w:r w:rsidR="00E11BA4" w:rsidRPr="00BB77C3">
        <w:rPr>
          <w:i/>
          <w:lang w:val="pt-PT"/>
        </w:rPr>
        <w:t>swap</w:t>
      </w:r>
      <w:r w:rsidR="00E11BA4">
        <w:rPr>
          <w:lang w:val="pt-PT"/>
        </w:rPr>
        <w:t xml:space="preserve"> d</w:t>
      </w:r>
      <w:r w:rsidR="001A186B">
        <w:rPr>
          <w:lang w:val="pt-PT"/>
        </w:rPr>
        <w:t>e todas as páginas em vá</w:t>
      </w:r>
      <w:r w:rsidR="00E11BA4">
        <w:rPr>
          <w:lang w:val="pt-PT"/>
        </w:rPr>
        <w:t xml:space="preserve">rias operações IO ao invés de </w:t>
      </w:r>
      <w:r w:rsidR="001A186B">
        <w:rPr>
          <w:lang w:val="pt-PT"/>
        </w:rPr>
        <w:t>ser feito página a pá</w:t>
      </w:r>
      <w:r w:rsidR="00E11BA4">
        <w:rPr>
          <w:lang w:val="pt-PT"/>
        </w:rPr>
        <w:t>gina.</w:t>
      </w:r>
      <w:r>
        <w:rPr>
          <w:lang w:val="pt-PT"/>
        </w:rPr>
        <w:t xml:space="preserve"> </w:t>
      </w:r>
      <w:r w:rsidR="00E11BA4">
        <w:rPr>
          <w:lang w:val="pt-PT"/>
        </w:rPr>
        <w:t xml:space="preserve">Depois quando a aplicação voltar a ser executada é feito uma leitura sequencial </w:t>
      </w:r>
      <w:r w:rsidR="00D46756">
        <w:rPr>
          <w:lang w:val="pt-PT"/>
        </w:rPr>
        <w:t xml:space="preserve">o que é mais eficiente que </w:t>
      </w:r>
      <w:r w:rsidR="00D46756" w:rsidRPr="00BB77C3">
        <w:rPr>
          <w:i/>
          <w:lang w:val="pt-PT"/>
        </w:rPr>
        <w:t>random</w:t>
      </w:r>
      <w:r w:rsidR="00D46756">
        <w:rPr>
          <w:lang w:val="pt-PT"/>
        </w:rPr>
        <w:t xml:space="preserve"> </w:t>
      </w:r>
      <w:r w:rsidR="00D46756" w:rsidRPr="00BB77C3">
        <w:rPr>
          <w:i/>
          <w:lang w:val="pt-PT"/>
        </w:rPr>
        <w:t>reads</w:t>
      </w:r>
      <w:r w:rsidR="00D46756">
        <w:rPr>
          <w:lang w:val="pt-PT"/>
        </w:rPr>
        <w:t>.</w:t>
      </w:r>
    </w:p>
    <w:p w14:paraId="4E791292" w14:textId="3EBEF5C8" w:rsidR="005D3732" w:rsidRDefault="00303916" w:rsidP="00E11BA4">
      <w:pPr>
        <w:pStyle w:val="PargrafodaLista"/>
        <w:rPr>
          <w:lang w:val="pt-PT"/>
        </w:rPr>
      </w:pPr>
      <w:r>
        <w:rPr>
          <w:lang w:val="pt-PT"/>
        </w:rPr>
        <w:t xml:space="preserve">A motivação para o aparecimento do </w:t>
      </w:r>
      <w:r w:rsidRPr="00BB77C3">
        <w:rPr>
          <w:i/>
          <w:lang w:val="pt-PT"/>
        </w:rPr>
        <w:t>swap</w:t>
      </w:r>
      <w:r>
        <w:rPr>
          <w:lang w:val="pt-PT"/>
        </w:rPr>
        <w:t xml:space="preserve"> </w:t>
      </w:r>
      <w:r w:rsidRPr="00BB77C3">
        <w:rPr>
          <w:i/>
          <w:lang w:val="pt-PT"/>
        </w:rPr>
        <w:t>file</w:t>
      </w:r>
      <w:r>
        <w:rPr>
          <w:lang w:val="pt-PT"/>
        </w:rPr>
        <w:t xml:space="preserve"> foi o facto </w:t>
      </w:r>
      <w:r w:rsidR="00D46756">
        <w:rPr>
          <w:lang w:val="pt-PT"/>
        </w:rPr>
        <w:t>de</w:t>
      </w:r>
      <w:r w:rsidR="00E11BA4">
        <w:rPr>
          <w:lang w:val="pt-PT"/>
        </w:rPr>
        <w:t xml:space="preserve"> </w:t>
      </w:r>
      <w:r w:rsidR="00D46756">
        <w:rPr>
          <w:lang w:val="pt-PT"/>
        </w:rPr>
        <w:t xml:space="preserve">otimizar o uso de recursos do sistema, aumentando a duração da bateria, visto que as aplicações cada vez usam mais recursos e mais aplicações são usadas em simultâneo. </w:t>
      </w:r>
    </w:p>
    <w:p w14:paraId="2856BFF7" w14:textId="57D22F3C" w:rsidR="00644FE4" w:rsidRPr="00644FE4" w:rsidRDefault="00644FE4" w:rsidP="00644FE4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 partir do Windows 8 </w:t>
      </w:r>
      <w:r w:rsidRPr="00644FE4">
        <w:rPr>
          <w:lang w:val="pt-PT"/>
        </w:rPr>
        <w:t xml:space="preserve">é utilizada uma funcionalidade </w:t>
      </w:r>
      <w:r>
        <w:rPr>
          <w:lang w:val="pt-PT"/>
        </w:rPr>
        <w:t xml:space="preserve">chamada </w:t>
      </w:r>
      <w:r w:rsidRPr="00BB77C3">
        <w:rPr>
          <w:i/>
          <w:lang w:val="pt-PT"/>
        </w:rPr>
        <w:t>Physical</w:t>
      </w:r>
      <w:r>
        <w:rPr>
          <w:lang w:val="pt-PT"/>
        </w:rPr>
        <w:t xml:space="preserve"> </w:t>
      </w:r>
      <w:r w:rsidRPr="00BB77C3">
        <w:rPr>
          <w:i/>
          <w:lang w:val="pt-PT"/>
        </w:rPr>
        <w:t>Address</w:t>
      </w:r>
      <w:r>
        <w:rPr>
          <w:lang w:val="pt-PT"/>
        </w:rPr>
        <w:t xml:space="preserve"> </w:t>
      </w:r>
      <w:r w:rsidRPr="00BB77C3">
        <w:rPr>
          <w:i/>
          <w:lang w:val="pt-PT"/>
        </w:rPr>
        <w:t>Extension</w:t>
      </w:r>
      <w:r>
        <w:rPr>
          <w:lang w:val="pt-PT"/>
        </w:rPr>
        <w:t>(PAE) que define</w:t>
      </w:r>
      <w:r w:rsidR="00BB77C3">
        <w:rPr>
          <w:lang w:val="pt-PT"/>
        </w:rPr>
        <w:t xml:space="preserve"> uma hierarquia de tabelas de pá</w:t>
      </w:r>
      <w:r>
        <w:rPr>
          <w:lang w:val="pt-PT"/>
        </w:rPr>
        <w:t xml:space="preserve">gina de 3 níveis, com entradas de tabela de 64 bits em vez dos tradicionais 32 bits, permitindo ao processador aceder a endereços físicos num espaço físico superior aos 4 GB. Assim o autor do texto não está a cometer um erro ao dizer que as PTE são de 8 bytes. </w:t>
      </w:r>
    </w:p>
    <w:p w14:paraId="6FD970D8" w14:textId="77777777" w:rsidR="00C210C6" w:rsidRPr="00BB445F" w:rsidRDefault="00C210C6" w:rsidP="00C210C6">
      <w:pPr>
        <w:pStyle w:val="Cabealho3"/>
        <w:rPr>
          <w:lang w:val="pt-PT"/>
        </w:rPr>
      </w:pPr>
      <w:r>
        <w:rPr>
          <w:lang w:val="pt-PT"/>
        </w:rPr>
        <w:t xml:space="preserve">Exercício </w:t>
      </w:r>
      <w:r w:rsidRPr="00BB445F">
        <w:rPr>
          <w:lang w:val="pt-PT"/>
        </w:rPr>
        <w:t>3</w:t>
      </w:r>
    </w:p>
    <w:p w14:paraId="03CAF559" w14:textId="77777777" w:rsidR="00C210C6" w:rsidRDefault="00C210C6" w:rsidP="00C210C6">
      <w:pPr>
        <w:rPr>
          <w:lang w:val="pt-PT"/>
        </w:rPr>
      </w:pPr>
      <w:r w:rsidRPr="00BB445F">
        <w:rPr>
          <w:lang w:val="pt-PT"/>
        </w:rPr>
        <w:t>Neste exercício era-nos pedido que</w:t>
      </w:r>
      <w:r>
        <w:rPr>
          <w:lang w:val="pt-PT"/>
        </w:rPr>
        <w:t xml:space="preserve"> verificássemos qual a maior região do espaço de endereçamento para um determinado processo.</w:t>
      </w:r>
    </w:p>
    <w:p w14:paraId="1C3319F2" w14:textId="77777777" w:rsidR="00C210C6" w:rsidRDefault="00C210C6" w:rsidP="00C210C6">
      <w:pPr>
        <w:rPr>
          <w:lang w:val="pt-PT"/>
        </w:rPr>
      </w:pPr>
      <w:r>
        <w:rPr>
          <w:lang w:val="pt-PT"/>
        </w:rPr>
        <w:t xml:space="preserve">A resolução deste exercício passou por obter um </w:t>
      </w:r>
      <w:r w:rsidRPr="00BB445F">
        <w:rPr>
          <w:i/>
          <w:lang w:val="pt-PT"/>
        </w:rPr>
        <w:t>Handle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para o processo através do seu id, para tal usamos a função da biblioteca do </w:t>
      </w:r>
      <w:r w:rsidRPr="00BB445F">
        <w:rPr>
          <w:i/>
          <w:lang w:val="pt-PT"/>
        </w:rPr>
        <w:t>Windows</w:t>
      </w:r>
      <w:r>
        <w:rPr>
          <w:lang w:val="pt-PT"/>
        </w:rPr>
        <w:t xml:space="preserve">, </w:t>
      </w:r>
      <w:r w:rsidRPr="00BB445F">
        <w:rPr>
          <w:i/>
          <w:u w:val="single"/>
          <w:lang w:val="pt-PT"/>
        </w:rPr>
        <w:t>OpenProcess</w:t>
      </w:r>
      <w:r>
        <w:rPr>
          <w:lang w:val="pt-PT"/>
        </w:rPr>
        <w:t>.</w:t>
      </w:r>
    </w:p>
    <w:p w14:paraId="6F771EBF" w14:textId="77777777" w:rsidR="00C210C6" w:rsidRDefault="00C210C6" w:rsidP="00C210C6">
      <w:pPr>
        <w:rPr>
          <w:lang w:val="pt-PT"/>
        </w:rPr>
      </w:pPr>
      <w:r>
        <w:rPr>
          <w:lang w:val="pt-PT"/>
        </w:rPr>
        <w:t>A partir da</w:t>
      </w:r>
      <w:r w:rsidRPr="00BB445F">
        <w:rPr>
          <w:lang w:val="pt-PT"/>
        </w:rPr>
        <w:t>í, usamos uma estrutura</w:t>
      </w:r>
      <w:r>
        <w:rPr>
          <w:lang w:val="pt-PT"/>
        </w:rPr>
        <w:t xml:space="preserve"> que representa a região de memoria. Mais uma vez, esta também faz parte da biblioteca do Windows. Fazemos uma </w:t>
      </w:r>
      <w:r w:rsidRPr="00BB445F">
        <w:rPr>
          <w:i/>
          <w:lang w:val="pt-PT"/>
        </w:rPr>
        <w:t>query</w:t>
      </w:r>
      <w:r>
        <w:rPr>
          <w:lang w:val="pt-PT"/>
        </w:rPr>
        <w:t xml:space="preserve"> para obter as informações da região de memoria atual, onde o resultado dessa </w:t>
      </w:r>
      <w:r w:rsidRPr="00BB445F">
        <w:rPr>
          <w:i/>
          <w:lang w:val="pt-PT"/>
        </w:rPr>
        <w:t>query</w:t>
      </w:r>
      <w:r>
        <w:rPr>
          <w:lang w:val="pt-PT"/>
        </w:rPr>
        <w:t xml:space="preserve"> fica guardado na estrutura. Basta então comparar o tamanho da região com o tamanho da região de maior dimensão encontrada até esse ponto, e assim sucessivamente até obter o maior valor.</w:t>
      </w:r>
    </w:p>
    <w:p w14:paraId="4E5FCB47" w14:textId="3A28A633" w:rsidR="00FC2DAA" w:rsidRDefault="00B72988" w:rsidP="00FC2DAA">
      <w:pPr>
        <w:pStyle w:val="Cabealho3"/>
        <w:rPr>
          <w:lang w:val="pt-PT"/>
        </w:rPr>
      </w:pPr>
      <w:r>
        <w:rPr>
          <w:lang w:val="pt-PT"/>
        </w:rPr>
        <w:t>Exercício 4</w:t>
      </w:r>
    </w:p>
    <w:p w14:paraId="154773D5" w14:textId="2870C6C1" w:rsid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A vantagem de as bibliotecas do sistema ocuparem os mesmos endereços independentemente dos processos em observação é a de permitir uma maior eficiência no tempo de carregamento e na gestão da memória.</w:t>
      </w:r>
    </w:p>
    <w:p w14:paraId="78BDDD54" w14:textId="306B933A" w:rsid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O </w:t>
      </w:r>
      <w:r w:rsidRPr="00BB77C3">
        <w:rPr>
          <w:i/>
          <w:lang w:val="pt-PT"/>
        </w:rPr>
        <w:t>loader</w:t>
      </w:r>
      <w:r>
        <w:rPr>
          <w:lang w:val="pt-PT"/>
        </w:rPr>
        <w:t xml:space="preserve"> resolve esta questão procedendo a realocação em tempo de carregamento das </w:t>
      </w:r>
      <w:r w:rsidRPr="00BB77C3">
        <w:rPr>
          <w:i/>
          <w:lang w:val="pt-PT"/>
        </w:rPr>
        <w:t>dll</w:t>
      </w:r>
      <w:r w:rsidR="00BB77C3">
        <w:rPr>
          <w:i/>
          <w:lang w:val="pt-PT"/>
        </w:rPr>
        <w:t>’</w:t>
      </w:r>
      <w:r w:rsidRPr="00BB77C3">
        <w:rPr>
          <w:i/>
          <w:lang w:val="pt-PT"/>
        </w:rPr>
        <w:t>s</w:t>
      </w:r>
      <w:r>
        <w:rPr>
          <w:lang w:val="pt-PT"/>
        </w:rPr>
        <w:t xml:space="preserve"> para outros endereços de memória. Para evitar esta situação de realocar a memória no tempo de carregamento é possível utilizar uma ferramenta </w:t>
      </w:r>
      <w:r w:rsidRPr="00FC2DAA">
        <w:rPr>
          <w:i/>
          <w:lang w:val="pt-PT"/>
        </w:rPr>
        <w:t>rebase</w:t>
      </w:r>
      <w:r>
        <w:rPr>
          <w:lang w:val="pt-PT"/>
        </w:rPr>
        <w:t xml:space="preserve"> para mudar os endereços antecipadamente e evitar as interceções.</w:t>
      </w:r>
    </w:p>
    <w:p w14:paraId="7D47085E" w14:textId="77777777" w:rsidR="00C210C6" w:rsidRDefault="00C210C6" w:rsidP="00C210C6">
      <w:pPr>
        <w:pStyle w:val="Cabealho3"/>
        <w:rPr>
          <w:lang w:val="pt-PT"/>
        </w:rPr>
      </w:pPr>
    </w:p>
    <w:p w14:paraId="21917956" w14:textId="6AD24549" w:rsidR="00C210C6" w:rsidRDefault="00C210C6" w:rsidP="00C210C6">
      <w:pPr>
        <w:pStyle w:val="Cabealho3"/>
        <w:rPr>
          <w:lang w:val="pt-PT"/>
        </w:rPr>
      </w:pPr>
      <w:r>
        <w:rPr>
          <w:lang w:val="pt-PT"/>
        </w:rPr>
        <w:t>Exercício 5</w:t>
      </w:r>
    </w:p>
    <w:p w14:paraId="64E8A1BF" w14:textId="77777777" w:rsidR="00C210C6" w:rsidRDefault="00C210C6" w:rsidP="00C210C6">
      <w:pPr>
        <w:rPr>
          <w:lang w:val="pt-PT"/>
        </w:rPr>
      </w:pPr>
      <w:r>
        <w:rPr>
          <w:lang w:val="pt-PT"/>
        </w:rPr>
        <w:t xml:space="preserve">Para representarmos os dados da imagem é necessário considerar alguns aspetos; primeiro recebemos o nome do ficheiro, e mapeamos esse ficheiro em memória, mas agora temos de garantir que o ficheiro tem o formato desejado; segundo, temos de saber como estão representados os dados da imagem em memória, porque o </w:t>
      </w:r>
      <w:r>
        <w:rPr>
          <w:lang w:val="pt-PT"/>
        </w:rPr>
        <w:lastRenderedPageBreak/>
        <w:t xml:space="preserve">mapeamento varia consoante o driver de processamento que é usado, existe o da Motorola e o da Intel, que representam os dados em </w:t>
      </w:r>
      <w:r w:rsidRPr="00714F4A">
        <w:rPr>
          <w:i/>
          <w:lang w:val="pt-PT"/>
        </w:rPr>
        <w:t>big endian</w:t>
      </w:r>
      <w:r>
        <w:rPr>
          <w:lang w:val="pt-PT"/>
        </w:rPr>
        <w:t xml:space="preserve"> e </w:t>
      </w:r>
      <w:r w:rsidRPr="00714F4A">
        <w:rPr>
          <w:i/>
          <w:lang w:val="pt-PT"/>
        </w:rPr>
        <w:t>little endian</w:t>
      </w:r>
      <w:r>
        <w:rPr>
          <w:lang w:val="pt-PT"/>
        </w:rPr>
        <w:t>, respetivamente; terceiro, temos de saber como obter as informações consoante o seu formato e a sua representação em memoria, para isso usamos funções auxiliares de obtenção dos dados.</w:t>
      </w:r>
    </w:p>
    <w:p w14:paraId="4B91FD7E" w14:textId="77777777" w:rsidR="00C210C6" w:rsidRPr="00BB77C3" w:rsidRDefault="00C210C6" w:rsidP="00C210C6">
      <w:pPr>
        <w:rPr>
          <w:u w:val="single"/>
          <w:lang w:val="pt-PT"/>
        </w:rPr>
      </w:pPr>
      <w:r>
        <w:rPr>
          <w:lang w:val="pt-PT"/>
        </w:rPr>
        <w:t xml:space="preserve">Tendo em conta esses aspetos principais foi do nosso interesse enfatizá-los e fizemo-lo da seguinte maneira, criámos estruturas para representar o mapeamento em memória, e para guardar as informações da imagem. Para obter essas informações da memória, foi necessário compreender o formato do ficheiro e em que zonas estão contidas as informações relevantes. Após isso foi necessário iterar sobre essa informação, e para isso guardamos os valores importantes do “cabeçalho” de cada zona, como os </w:t>
      </w:r>
      <w:r w:rsidRPr="00DA588A">
        <w:rPr>
          <w:i/>
          <w:lang w:val="pt-PT"/>
        </w:rPr>
        <w:t>offsets</w:t>
      </w:r>
      <w:r>
        <w:rPr>
          <w:lang w:val="pt-PT"/>
        </w:rPr>
        <w:t xml:space="preserve"> para cada elemento, a </w:t>
      </w:r>
      <w:r w:rsidRPr="00DA588A">
        <w:rPr>
          <w:i/>
          <w:lang w:val="pt-PT"/>
        </w:rPr>
        <w:t>tag</w:t>
      </w:r>
      <w:r>
        <w:rPr>
          <w:lang w:val="pt-PT"/>
        </w:rPr>
        <w:t xml:space="preserve">, o </w:t>
      </w:r>
      <w:r w:rsidRPr="00BB77C3">
        <w:rPr>
          <w:lang w:val="pt-PT"/>
        </w:rPr>
        <w:t>tamanho</w:t>
      </w:r>
      <w:r>
        <w:rPr>
          <w:lang w:val="pt-PT"/>
        </w:rPr>
        <w:t xml:space="preserve">, e os dados. Consoante a </w:t>
      </w:r>
      <w:r w:rsidRPr="00BB77C3">
        <w:rPr>
          <w:i/>
          <w:lang w:val="pt-PT"/>
        </w:rPr>
        <w:t>tag</w:t>
      </w:r>
      <w:r>
        <w:rPr>
          <w:lang w:val="pt-PT"/>
        </w:rPr>
        <w:t xml:space="preserve"> sabemos quais os dados estão representados nessa zona e assim preenchemos a nossa estrutura. No final apresentamos essas informações na consola.</w:t>
      </w:r>
    </w:p>
    <w:p w14:paraId="6AACE918" w14:textId="08C1F0C8" w:rsidR="00C210C6" w:rsidRPr="00C210C6" w:rsidRDefault="00C210C6" w:rsidP="00C210C6">
      <w:pPr>
        <w:rPr>
          <w:lang w:val="pt-PT"/>
        </w:rPr>
      </w:pPr>
      <w:bookmarkStart w:id="0" w:name="_GoBack"/>
      <w:bookmarkEnd w:id="0"/>
    </w:p>
    <w:sectPr w:rsidR="00C210C6" w:rsidRPr="00C210C6">
      <w:footerReference w:type="even" r:id="rId12"/>
      <w:footerReference w:type="default" r:id="rId1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7B77B" w14:textId="77777777" w:rsidR="00422391" w:rsidRDefault="00422391">
      <w:pPr>
        <w:spacing w:after="0" w:line="240" w:lineRule="auto"/>
      </w:pPr>
      <w:r>
        <w:separator/>
      </w:r>
    </w:p>
  </w:endnote>
  <w:endnote w:type="continuationSeparator" w:id="0">
    <w:p w14:paraId="3144F870" w14:textId="77777777" w:rsidR="00422391" w:rsidRDefault="0042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10D1" w14:textId="77777777" w:rsidR="001D46CA" w:rsidRDefault="00B43C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A1240E4" wp14:editId="595069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AC3FAE" w14:textId="591D3614" w:rsidR="001D46CA" w:rsidRDefault="0042239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1E04FF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</w:t>
                          </w:r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04F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1240E4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14:paraId="36AC3FAE" w14:textId="591D3614" w:rsidR="001D46CA" w:rsidRDefault="0042239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1E04FF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</w:t>
                    </w:r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04F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F04608" wp14:editId="28BBA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C11360A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4B9F0E" wp14:editId="0D21ABF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9FFA37" w14:textId="5B05FFDD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04FF" w:rsidRPr="001E04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4B9F0E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579FFA37" w14:textId="5B05FFDD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04FF" w:rsidRPr="001E04FF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40E5" w14:textId="77777777" w:rsidR="001D46CA" w:rsidRDefault="00B43C2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CEC7F8" wp14:editId="1ADA59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675ABC" w14:textId="40C400AA" w:rsidR="001D46CA" w:rsidRDefault="0042239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FCEC7F8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00675ABC" w14:textId="40C400AA" w:rsidR="001D46CA" w:rsidRDefault="0042239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A84643" wp14:editId="639C4C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935AAE0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0AADB" wp14:editId="464787D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D595A40" w14:textId="2E85591C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04FF" w:rsidRPr="001E04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20AADB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4D595A40" w14:textId="2E85591C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04FF" w:rsidRPr="001E04FF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4B15E85" w14:textId="77777777" w:rsidR="001D46CA" w:rsidRDefault="001D46C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02D39" w14:textId="77777777" w:rsidR="00422391" w:rsidRDefault="00422391">
      <w:pPr>
        <w:spacing w:after="0" w:line="240" w:lineRule="auto"/>
      </w:pPr>
      <w:r>
        <w:separator/>
      </w:r>
    </w:p>
  </w:footnote>
  <w:footnote w:type="continuationSeparator" w:id="0">
    <w:p w14:paraId="2EC1AD67" w14:textId="77777777" w:rsidR="00422391" w:rsidRDefault="00422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C431796"/>
    <w:multiLevelType w:val="hybridMultilevel"/>
    <w:tmpl w:val="2054B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B7300"/>
    <w:multiLevelType w:val="hybridMultilevel"/>
    <w:tmpl w:val="89506CD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1084A"/>
    <w:multiLevelType w:val="hybridMultilevel"/>
    <w:tmpl w:val="78EC59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DF71E6"/>
    <w:multiLevelType w:val="hybridMultilevel"/>
    <w:tmpl w:val="C1D456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19BB"/>
    <w:multiLevelType w:val="hybridMultilevel"/>
    <w:tmpl w:val="7F545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0E1262"/>
    <w:multiLevelType w:val="hybridMultilevel"/>
    <w:tmpl w:val="FC7CCA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03537"/>
    <w:multiLevelType w:val="hybridMultilevel"/>
    <w:tmpl w:val="5A76F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D71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B57D9C"/>
    <w:multiLevelType w:val="hybridMultilevel"/>
    <w:tmpl w:val="05D076DE"/>
    <w:lvl w:ilvl="0" w:tplc="D3424BBE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0009F"/>
    <w:multiLevelType w:val="hybridMultilevel"/>
    <w:tmpl w:val="19623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26465"/>
    <w:multiLevelType w:val="hybridMultilevel"/>
    <w:tmpl w:val="1AFED850"/>
    <w:lvl w:ilvl="0" w:tplc="12C0B32C">
      <w:numFmt w:val="bullet"/>
      <w:lvlText w:val="-"/>
      <w:lvlJc w:val="left"/>
      <w:pPr>
        <w:ind w:left="1125" w:hanging="360"/>
      </w:pPr>
      <w:rPr>
        <w:rFonts w:ascii="Perpetua" w:eastAsiaTheme="minorHAnsi" w:hAnsi="Perpetu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7F0073FF"/>
    <w:multiLevelType w:val="hybridMultilevel"/>
    <w:tmpl w:val="7A48A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26541"/>
    <w:multiLevelType w:val="hybridMultilevel"/>
    <w:tmpl w:val="6D9ED8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6"/>
  </w:num>
  <w:num w:numId="16">
    <w:abstractNumId w:val="7"/>
  </w:num>
  <w:num w:numId="17">
    <w:abstractNumId w:val="5"/>
  </w:num>
  <w:num w:numId="18">
    <w:abstractNumId w:val="11"/>
  </w:num>
  <w:num w:numId="19">
    <w:abstractNumId w:val="17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62F33"/>
    <w:rsid w:val="00092F2A"/>
    <w:rsid w:val="00155E25"/>
    <w:rsid w:val="001A186B"/>
    <w:rsid w:val="001D46CA"/>
    <w:rsid w:val="001E04FF"/>
    <w:rsid w:val="002113D7"/>
    <w:rsid w:val="002E41D5"/>
    <w:rsid w:val="00303916"/>
    <w:rsid w:val="00312072"/>
    <w:rsid w:val="00315FE2"/>
    <w:rsid w:val="00397D7E"/>
    <w:rsid w:val="003B2A16"/>
    <w:rsid w:val="003F7250"/>
    <w:rsid w:val="00422391"/>
    <w:rsid w:val="0057453C"/>
    <w:rsid w:val="005C0379"/>
    <w:rsid w:val="005D3732"/>
    <w:rsid w:val="00644FE4"/>
    <w:rsid w:val="00661846"/>
    <w:rsid w:val="00667914"/>
    <w:rsid w:val="006F7BF9"/>
    <w:rsid w:val="007113F6"/>
    <w:rsid w:val="00896CED"/>
    <w:rsid w:val="008C5076"/>
    <w:rsid w:val="008E2648"/>
    <w:rsid w:val="00A3606F"/>
    <w:rsid w:val="00AA7C69"/>
    <w:rsid w:val="00B33FB8"/>
    <w:rsid w:val="00B43C23"/>
    <w:rsid w:val="00B72988"/>
    <w:rsid w:val="00BB77C3"/>
    <w:rsid w:val="00C01CFC"/>
    <w:rsid w:val="00C210C6"/>
    <w:rsid w:val="00C2478E"/>
    <w:rsid w:val="00D0058A"/>
    <w:rsid w:val="00D42AC8"/>
    <w:rsid w:val="00D46756"/>
    <w:rsid w:val="00E11BA4"/>
    <w:rsid w:val="00ED4CDA"/>
    <w:rsid w:val="00FC1635"/>
    <w:rsid w:val="00FC2DAA"/>
    <w:rsid w:val="00F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20044"/>
  <w15:docId w15:val="{40BA6BA2-F5F0-4AD3-86EF-9059AA35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5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51E69DA014D9D991DF5CCBD3E8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92232-84A9-403D-B9F8-A1CD5805389C}"/>
      </w:docPartPr>
      <w:docPartBody>
        <w:p w:rsidR="007F1309" w:rsidRDefault="007F1309">
          <w:pPr>
            <w:pStyle w:val="72651E69DA014D9D991DF5CCBD3E8CD7"/>
          </w:pPr>
          <w:r>
            <w:rPr>
              <w:lang w:val="pt-PT"/>
            </w:rPr>
            <w:t>[Escreva o título do documento]</w:t>
          </w:r>
        </w:p>
      </w:docPartBody>
    </w:docPart>
    <w:docPart>
      <w:docPartPr>
        <w:name w:val="F3D2D1ED8B4541C19DB1F791B68139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106DF-DA47-4D05-8C66-D51AB2A07D03}"/>
      </w:docPartPr>
      <w:docPartBody>
        <w:p w:rsidR="007F1309" w:rsidRDefault="007F1309">
          <w:pPr>
            <w:pStyle w:val="F3D2D1ED8B4541C19DB1F791B68139E4"/>
          </w:pPr>
          <w:r>
            <w:rPr>
              <w:lang w:val="pt-PT"/>
            </w:rPr>
            <w:t>[Escreva o subtítulo do documento]</w:t>
          </w:r>
        </w:p>
      </w:docPartBody>
    </w:docPart>
    <w:docPart>
      <w:docPartPr>
        <w:name w:val="FB85EC22357B46D1B0E3450FD2612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7CA4F-1B2A-4DA1-A9F6-4468AD1AD09F}"/>
      </w:docPartPr>
      <w:docPartBody>
        <w:p w:rsidR="007F1309" w:rsidRDefault="007F1309">
          <w:pPr>
            <w:pStyle w:val="FB85EC22357B46D1B0E3450FD2612C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pt-PT"/>
            </w:rPr>
            <w:t>[Escreva o título do documento]</w:t>
          </w:r>
        </w:p>
      </w:docPartBody>
    </w:docPart>
    <w:docPart>
      <w:docPartPr>
        <w:name w:val="888464065C0544B79B93A9FFB569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9FA78-9DE7-4583-8469-5D0A70EC053D}"/>
      </w:docPartPr>
      <w:docPartBody>
        <w:p w:rsidR="007F1309" w:rsidRDefault="007F1309">
          <w:pPr>
            <w:pStyle w:val="888464065C0544B79B93A9FFB569D6CA"/>
          </w:pPr>
          <w:r>
            <w:rPr>
              <w:sz w:val="36"/>
              <w:szCs w:val="36"/>
              <w:lang w:val="pt-PT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9"/>
    <w:rsid w:val="00020A76"/>
    <w:rsid w:val="000976AA"/>
    <w:rsid w:val="0034670F"/>
    <w:rsid w:val="003F3C25"/>
    <w:rsid w:val="007A3CC1"/>
    <w:rsid w:val="007F1309"/>
    <w:rsid w:val="008A7CCD"/>
    <w:rsid w:val="00B328C6"/>
    <w:rsid w:val="00C350F2"/>
    <w:rsid w:val="00C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651E69DA014D9D991DF5CCBD3E8CD7">
    <w:name w:val="72651E69DA014D9D991DF5CCBD3E8CD7"/>
  </w:style>
  <w:style w:type="paragraph" w:customStyle="1" w:styleId="F3D2D1ED8B4541C19DB1F791B68139E4">
    <w:name w:val="F3D2D1ED8B4541C19DB1F791B68139E4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B85EC22357B46D1B0E3450FD2612C74">
    <w:name w:val="FB85EC22357B46D1B0E3450FD2612C74"/>
  </w:style>
  <w:style w:type="paragraph" w:customStyle="1" w:styleId="888464065C0544B79B93A9FFB569D6CA">
    <w:name w:val="888464065C0544B79B93A9FFB569D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BCB9CD5-8A5A-424D-8E97-5283CDD0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</TotalTime>
  <Pages>5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</vt:lpstr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LI41d</dc:subject>
  <dc:creator>₪•Aи∂яє'•₪ ۩ĞɎ∩₯ŊƆſọ۩</dc:creator>
  <cp:keywords/>
  <dc:description/>
  <cp:lastModifiedBy>₪•Aи∂яє'•₪ ۩ĞɎ∩₯ŊƆſọ۩</cp:lastModifiedBy>
  <cp:revision>2</cp:revision>
  <dcterms:created xsi:type="dcterms:W3CDTF">2017-04-16T21:42:00Z</dcterms:created>
  <dcterms:modified xsi:type="dcterms:W3CDTF">2017-04-16T21:42:00Z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